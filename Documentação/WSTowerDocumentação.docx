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5C0367">
              <w:pPr>
                <w:pStyle w:val="Logotipo"/>
              </w:pPr>
            </w:p>
          </w:sdtContent>
        </w:sdt>
        <w:p w:rsidR="00792337" w:rsidRDefault="00792337"/>
        <w:p w:rsidR="00792337" w:rsidRPr="00585F9D" w:rsidRDefault="00792337"/>
        <w:p w:rsidR="00792337" w:rsidRDefault="00F30F2F">
          <w:pPr>
            <w:rPr>
              <w:rFonts w:eastAsiaTheme="minorHAnsi"/>
              <w:lang w:eastAsia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186055</wp:posOffset>
                    </wp:positionH>
                    <wp:positionV relativeFrom="margin">
                      <wp:posOffset>2404745</wp:posOffset>
                    </wp:positionV>
                    <wp:extent cx="5036820" cy="2110740"/>
                    <wp:effectExtent l="0" t="0" r="4445" b="1016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sz w:val="96"/>
                                    <w:szCs w:val="96"/>
                                  </w:r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F30F2F">
                                    <w:pPr>
                                      <w:pStyle w:val="Subttulo1"/>
                                    </w:pPr>
                                    <w:proofErr w:type="spellStart"/>
                                    <w:r w:rsidRPr="003C5F8B">
                                      <w:rPr>
                                        <w:sz w:val="96"/>
                                        <w:szCs w:val="96"/>
                                      </w:rPr>
                                      <w:t>WsTower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14.65pt;margin-top:189.3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&#13;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sz w:val="96"/>
                              <w:szCs w:val="96"/>
                            </w:r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F30F2F">
                              <w:pPr>
                                <w:pStyle w:val="Subttulo1"/>
                              </w:pPr>
                              <w:proofErr w:type="spellStart"/>
                              <w:r w:rsidRPr="003C5F8B">
                                <w:rPr>
                                  <w:sz w:val="96"/>
                                  <w:szCs w:val="96"/>
                                </w:rPr>
                                <w:t>WsTower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792337">
            <w:rPr>
              <w:rFonts w:eastAsiaTheme="minorHAnsi"/>
              <w:lang w:eastAsia="en-US"/>
            </w:rPr>
            <w:br w:type="page"/>
          </w:r>
        </w:p>
      </w:sdtContent>
    </w:sdt>
    <w:p w:rsidR="00DA19B6" w:rsidRDefault="00DA19B6">
      <w:pPr>
        <w:rPr>
          <w:rStyle w:val="Hyperlink"/>
          <w:b/>
          <w:noProof/>
          <w:sz w:val="26"/>
          <w:lang w:eastAsia="en-US"/>
        </w:rPr>
      </w:pPr>
    </w:p>
    <w:sdt>
      <w:sdtPr>
        <w:rPr>
          <w:rFonts w:asciiTheme="minorHAnsi" w:eastAsiaTheme="minorEastAsia" w:hAnsiTheme="minorHAnsi" w:cstheme="minorBidi"/>
          <w:color w:val="4C483D" w:themeColor="hyperlink"/>
          <w:kern w:val="0"/>
          <w:sz w:val="20"/>
          <w:szCs w:val="20"/>
          <w:u w:val="single"/>
          <w14:ligatures w14:val="none"/>
        </w:rPr>
        <w:id w:val="447824025"/>
        <w:docPartObj>
          <w:docPartGallery w:val="Table of Contents"/>
          <w:docPartUnique/>
        </w:docPartObj>
      </w:sdtPr>
      <w:sdtEndPr>
        <w:rPr>
          <w:b/>
          <w:bCs/>
          <w:color w:val="4C483D" w:themeColor="text2"/>
          <w:u w:val="none"/>
        </w:rPr>
      </w:sdtEndPr>
      <w:sdtContent>
        <w:p w:rsidR="00295E15" w:rsidRPr="003C5F8B" w:rsidRDefault="00295E15">
          <w:pPr>
            <w:pStyle w:val="CabealhodoSumrio"/>
            <w:rPr>
              <w:sz w:val="56"/>
              <w:szCs w:val="56"/>
            </w:rPr>
          </w:pPr>
          <w:r w:rsidRPr="003C5F8B">
            <w:rPr>
              <w:sz w:val="56"/>
              <w:szCs w:val="56"/>
            </w:rPr>
            <w:t>Sumário</w:t>
          </w:r>
        </w:p>
        <w:p w:rsidR="009B5655" w:rsidRDefault="009B565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879730" w:history="1">
            <w:r w:rsidRPr="00657C56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655" w:rsidRDefault="005C0367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1" w:history="1">
            <w:r w:rsidR="009B5655" w:rsidRPr="00657C56">
              <w:rPr>
                <w:rStyle w:val="Hyperlink"/>
                <w:noProof/>
              </w:rPr>
              <w:t>Objetivos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C0367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2" w:history="1">
            <w:r w:rsidR="009B5655" w:rsidRPr="00657C56">
              <w:rPr>
                <w:rStyle w:val="Hyperlink"/>
                <w:noProof/>
              </w:rPr>
              <w:t>Descrição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B91D94" w:rsidRDefault="00DB79DB" w:rsidP="007B5C6D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HYPERLINK \l "_Toc3879733" </w:instrText>
          </w:r>
          <w:r>
            <w:fldChar w:fldCharType="separate"/>
          </w:r>
          <w:r w:rsidR="00B91D94">
            <w:rPr>
              <w:b w:val="0"/>
              <w:bCs w:val="0"/>
              <w:caps w:val="0"/>
            </w:rPr>
            <w:fldChar w:fldCharType="begin"/>
          </w:r>
          <w:r w:rsidR="00B91D94">
            <w:rPr>
              <w:b w:val="0"/>
              <w:bCs w:val="0"/>
              <w:caps w:val="0"/>
            </w:rPr>
            <w:instrText xml:space="preserve"> TOC \o "1-3" \h \z \u </w:instrText>
          </w:r>
          <w:r w:rsidR="00B91D94">
            <w:rPr>
              <w:b w:val="0"/>
              <w:bCs w:val="0"/>
              <w:caps w:val="0"/>
            </w:rPr>
            <w:fldChar w:fldCharType="separate"/>
          </w:r>
          <w:hyperlink w:anchor="_Toc3879730" w:history="1">
            <w:r w:rsidR="00B91D94">
              <w:rPr>
                <w:rStyle w:val="Hyperlink"/>
                <w:noProof/>
              </w:rPr>
              <w:t>funcionalidades</w:t>
            </w:r>
            <w:r w:rsidR="00B91D94">
              <w:rPr>
                <w:noProof/>
                <w:webHidden/>
              </w:rPr>
              <w:tab/>
            </w:r>
            <w:r w:rsidR="00B91D94">
              <w:rPr>
                <w:noProof/>
                <w:webHidden/>
              </w:rPr>
              <w:fldChar w:fldCharType="begin"/>
            </w:r>
            <w:r w:rsidR="00B91D94">
              <w:rPr>
                <w:noProof/>
                <w:webHidden/>
              </w:rPr>
              <w:instrText xml:space="preserve"> PAGEREF _Toc3879730 \h </w:instrText>
            </w:r>
            <w:r w:rsidR="00B91D94">
              <w:rPr>
                <w:noProof/>
                <w:webHidden/>
              </w:rPr>
            </w:r>
            <w:r w:rsidR="00B91D94">
              <w:rPr>
                <w:noProof/>
                <w:webHidden/>
              </w:rPr>
              <w:fldChar w:fldCharType="separate"/>
            </w:r>
            <w:r w:rsidR="00B91D94">
              <w:rPr>
                <w:noProof/>
                <w:webHidden/>
              </w:rPr>
              <w:t>2</w:t>
            </w:r>
            <w:r w:rsidR="00B91D94">
              <w:rPr>
                <w:noProof/>
                <w:webHidden/>
              </w:rPr>
              <w:fldChar w:fldCharType="end"/>
            </w:r>
          </w:hyperlink>
        </w:p>
        <w:p w:rsidR="00B91D94" w:rsidRPr="00660645" w:rsidRDefault="005C0367" w:rsidP="00660645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1" w:history="1">
            <w:r w:rsidR="00B91D94">
              <w:rPr>
                <w:rStyle w:val="Hyperlink"/>
                <w:noProof/>
              </w:rPr>
              <w:t>ações</w:t>
            </w:r>
            <w:r w:rsidR="00B91D94">
              <w:rPr>
                <w:noProof/>
                <w:webHidden/>
              </w:rPr>
              <w:tab/>
            </w:r>
            <w:r w:rsidR="00B91D94">
              <w:rPr>
                <w:noProof/>
                <w:webHidden/>
              </w:rPr>
              <w:fldChar w:fldCharType="begin"/>
            </w:r>
            <w:r w:rsidR="00B91D94">
              <w:rPr>
                <w:noProof/>
                <w:webHidden/>
              </w:rPr>
              <w:instrText xml:space="preserve"> PAGEREF _Toc3879731 \h </w:instrText>
            </w:r>
            <w:r w:rsidR="00B91D94">
              <w:rPr>
                <w:noProof/>
                <w:webHidden/>
              </w:rPr>
            </w:r>
            <w:r w:rsidR="00B91D94">
              <w:rPr>
                <w:noProof/>
                <w:webHidden/>
              </w:rPr>
              <w:fldChar w:fldCharType="separate"/>
            </w:r>
            <w:r w:rsidR="00B91D94">
              <w:rPr>
                <w:noProof/>
                <w:webHidden/>
              </w:rPr>
              <w:t>2</w:t>
            </w:r>
            <w:r w:rsidR="00B91D94">
              <w:rPr>
                <w:noProof/>
                <w:webHidden/>
              </w:rPr>
              <w:fldChar w:fldCharType="end"/>
            </w:r>
          </w:hyperlink>
        </w:p>
        <w:p w:rsidR="006707A0" w:rsidRPr="001F6630" w:rsidRDefault="00B91D94" w:rsidP="001F6630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HYPERLINK \l "_Toc3879733" </w:instrText>
          </w:r>
          <w:r>
            <w:fldChar w:fldCharType="separate"/>
          </w:r>
          <w:r w:rsidR="006707A0">
            <w:fldChar w:fldCharType="begin"/>
          </w:r>
          <w:r w:rsidR="006707A0">
            <w:instrText xml:space="preserve"> HYPERLINK \l "_Toc3879733" </w:instrText>
          </w:r>
          <w:r w:rsidR="006707A0">
            <w:fldChar w:fldCharType="separate"/>
          </w:r>
          <w:r w:rsidR="006707A0">
            <w:rPr>
              <w:b w:val="0"/>
              <w:bCs w:val="0"/>
              <w:caps w:val="0"/>
            </w:rPr>
            <w:fldChar w:fldCharType="begin"/>
          </w:r>
          <w:r w:rsidR="006707A0">
            <w:rPr>
              <w:b w:val="0"/>
              <w:bCs w:val="0"/>
              <w:caps w:val="0"/>
            </w:rPr>
            <w:instrText xml:space="preserve"> TOC \o "1-3" \h \z \u </w:instrText>
          </w:r>
          <w:r w:rsidR="006707A0">
            <w:rPr>
              <w:b w:val="0"/>
              <w:bCs w:val="0"/>
              <w:caps w:val="0"/>
            </w:rPr>
            <w:fldChar w:fldCharType="separate"/>
          </w:r>
          <w:hyperlink w:anchor="_Toc3879730" w:history="1">
            <w:r w:rsidR="00660645">
              <w:rPr>
                <w:rStyle w:val="Hyperlink"/>
                <w:noProof/>
              </w:rPr>
              <w:t>Banco de dados</w:t>
            </w:r>
            <w:r w:rsidR="006707A0">
              <w:rPr>
                <w:noProof/>
                <w:webHidden/>
              </w:rPr>
              <w:tab/>
            </w:r>
            <w:r w:rsidR="006707A0">
              <w:rPr>
                <w:noProof/>
                <w:webHidden/>
              </w:rPr>
              <w:fldChar w:fldCharType="begin"/>
            </w:r>
            <w:r w:rsidR="006707A0">
              <w:rPr>
                <w:noProof/>
                <w:webHidden/>
              </w:rPr>
              <w:instrText xml:space="preserve"> PAGEREF _Toc3879730 \h </w:instrText>
            </w:r>
            <w:r w:rsidR="006707A0">
              <w:rPr>
                <w:noProof/>
                <w:webHidden/>
              </w:rPr>
            </w:r>
            <w:r w:rsidR="006707A0">
              <w:rPr>
                <w:noProof/>
                <w:webHidden/>
              </w:rPr>
              <w:fldChar w:fldCharType="separate"/>
            </w:r>
            <w:r w:rsidR="006707A0">
              <w:rPr>
                <w:noProof/>
                <w:webHidden/>
              </w:rPr>
              <w:t>2</w:t>
            </w:r>
            <w:r w:rsidR="006707A0">
              <w:rPr>
                <w:noProof/>
                <w:webHidden/>
              </w:rPr>
              <w:fldChar w:fldCharType="end"/>
            </w:r>
          </w:hyperlink>
        </w:p>
        <w:p w:rsidR="00033506" w:rsidRPr="00D46D6A" w:rsidRDefault="006707A0" w:rsidP="00033506">
          <w:pPr>
            <w:pStyle w:val="Sumrio1"/>
            <w:tabs>
              <w:tab w:val="right" w:leader="dot" w:pos="9017"/>
            </w:tabs>
            <w:rPr>
              <w:smallCaps/>
              <w:noProof/>
              <w:color w:val="auto"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end"/>
          </w:r>
          <w:r>
            <w:rPr>
              <w:noProof/>
            </w:rPr>
            <w:fldChar w:fldCharType="end"/>
          </w:r>
        </w:p>
        <w:p w:rsidR="00B91D94" w:rsidRPr="00D46D6A" w:rsidRDefault="00B91D94" w:rsidP="007B5C6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</w:p>
        <w:p w:rsidR="00B91D94" w:rsidRDefault="00B91D94" w:rsidP="007B5C6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r>
            <w:rPr>
              <w:noProof/>
            </w:rPr>
            <w:fldChar w:fldCharType="end"/>
          </w:r>
        </w:p>
        <w:p w:rsidR="00064DCB" w:rsidRDefault="00B91D94" w:rsidP="00665050">
          <w:pPr>
            <w:pStyle w:val="Sumrio1"/>
            <w:tabs>
              <w:tab w:val="right" w:leader="dot" w:pos="9017"/>
            </w:tabs>
            <w:rPr>
              <w:b w:val="0"/>
              <w:bCs w:val="0"/>
            </w:rPr>
          </w:pPr>
          <w:r>
            <w:rPr>
              <w:b w:val="0"/>
              <w:bCs w:val="0"/>
              <w:caps w:val="0"/>
            </w:rPr>
            <w:fldChar w:fldCharType="end"/>
          </w:r>
          <w:r w:rsidR="00DB79DB">
            <w:rPr>
              <w:noProof/>
            </w:rPr>
            <w:fldChar w:fldCharType="end"/>
          </w:r>
          <w:r w:rsidR="009B5655">
            <w:rPr>
              <w:b w:val="0"/>
              <w:bCs w:val="0"/>
              <w:caps w:val="0"/>
            </w:rPr>
            <w:fldChar w:fldCharType="end"/>
          </w:r>
        </w:p>
        <w:p w:rsidR="00A5367C" w:rsidRPr="00A5367C" w:rsidRDefault="00A5367C"/>
        <w:p w:rsidR="00064DCB" w:rsidRDefault="00064DCB">
          <w:pPr>
            <w:rPr>
              <w:b/>
              <w:bCs/>
            </w:rPr>
          </w:pPr>
        </w:p>
        <w:p w:rsidR="00AA3552" w:rsidRPr="00064DCB" w:rsidRDefault="005C0367">
          <w:pPr>
            <w:rPr>
              <w:b/>
              <w:bCs/>
            </w:rPr>
            <w:sectPr w:rsidR="00AA3552" w:rsidRPr="00064DCB" w:rsidSect="007C7D98">
              <w:pgSz w:w="11907" w:h="16839" w:code="9"/>
              <w:pgMar w:top="1080" w:right="1440" w:bottom="1080" w:left="1440" w:header="720" w:footer="576" w:gutter="0"/>
              <w:pgNumType w:start="0"/>
              <w:cols w:space="720"/>
              <w:titlePg/>
              <w:docGrid w:linePitch="360"/>
            </w:sectPr>
          </w:pPr>
        </w:p>
      </w:sdtContent>
    </w:sdt>
    <w:p w:rsidR="00DA19B6" w:rsidRDefault="0001427C">
      <w:pPr>
        <w:pStyle w:val="cabealho1"/>
      </w:pPr>
      <w:bookmarkStart w:id="0" w:name="_Toc533767843"/>
      <w:bookmarkStart w:id="1" w:name="_Toc3879730"/>
      <w:r>
        <w:lastRenderedPageBreak/>
        <w:t>Resumo</w:t>
      </w:r>
      <w:bookmarkEnd w:id="0"/>
      <w:bookmarkEnd w:id="1"/>
      <w:r>
        <w:t xml:space="preserve"> </w:t>
      </w:r>
    </w:p>
    <w:p w:rsidR="004A0592" w:rsidRDefault="004A0592"/>
    <w:p w:rsidR="009B5655" w:rsidRDefault="009B5655" w:rsidP="009B5655">
      <w:pPr>
        <w:pStyle w:val="cabealho2"/>
      </w:pPr>
      <w:bookmarkStart w:id="2" w:name="_Toc3879572"/>
      <w:bookmarkStart w:id="3" w:name="_Toc3879731"/>
      <w:r>
        <w:t>Objetivos</w:t>
      </w:r>
      <w:bookmarkEnd w:id="2"/>
      <w:bookmarkEnd w:id="3"/>
    </w:p>
    <w:p w:rsidR="000A3B61" w:rsidRDefault="00F3796F" w:rsidP="000A3B61">
      <w:pPr>
        <w:ind w:firstLine="720"/>
      </w:pPr>
      <w:r>
        <w:t xml:space="preserve">Construir </w:t>
      </w:r>
      <w:r w:rsidR="00F927FD">
        <w:t xml:space="preserve">uma </w:t>
      </w:r>
      <w:r w:rsidR="00772113">
        <w:t xml:space="preserve">API em que o usuário possa </w:t>
      </w:r>
      <w:r w:rsidR="00C67D73">
        <w:t xml:space="preserve">visualizar </w:t>
      </w:r>
      <w:r w:rsidR="000A3B61">
        <w:t>toda</w:t>
      </w:r>
      <w:r w:rsidR="00C67D73">
        <w:t xml:space="preserve">s </w:t>
      </w:r>
      <w:r w:rsidR="000A3B61">
        <w:t xml:space="preserve">as </w:t>
      </w:r>
      <w:r w:rsidR="007818B6">
        <w:t>informações</w:t>
      </w:r>
      <w:r w:rsidR="00C67D73">
        <w:t xml:space="preserve"> sua seleção favorita</w:t>
      </w:r>
    </w:p>
    <w:p w:rsidR="00F5559D" w:rsidRDefault="00F5559D" w:rsidP="009B5655">
      <w:pPr>
        <w:ind w:firstLine="720"/>
      </w:pPr>
    </w:p>
    <w:p w:rsidR="001822A3" w:rsidRDefault="001822A3" w:rsidP="009B5655">
      <w:pPr>
        <w:ind w:firstLine="720"/>
      </w:pPr>
    </w:p>
    <w:p w:rsidR="009B5655" w:rsidRPr="009B5655" w:rsidRDefault="009B5655" w:rsidP="009B5655"/>
    <w:p w:rsidR="00DA19B6" w:rsidRDefault="0001427C">
      <w:pPr>
        <w:pStyle w:val="cabealho1"/>
      </w:pPr>
      <w:bookmarkStart w:id="4" w:name="_Toc533767845"/>
      <w:bookmarkStart w:id="5" w:name="_Toc3879732"/>
      <w:r>
        <w:t xml:space="preserve">Descrição do </w:t>
      </w:r>
      <w:r w:rsidR="00952E23">
        <w:t>projeto</w:t>
      </w:r>
      <w:bookmarkEnd w:id="4"/>
      <w:bookmarkEnd w:id="5"/>
    </w:p>
    <w:p w:rsidR="00726397" w:rsidRDefault="00726397">
      <w:r>
        <w:t xml:space="preserve">Este projeto é </w:t>
      </w:r>
      <w:r w:rsidR="00AA41B2">
        <w:t xml:space="preserve">uma API </w:t>
      </w:r>
      <w:r w:rsidR="006744BB">
        <w:t xml:space="preserve">onde se visualiza informações de seleções específicas </w:t>
      </w:r>
      <w:r w:rsidR="003C79C2">
        <w:t xml:space="preserve">por meio </w:t>
      </w:r>
      <w:r w:rsidR="006F6FC5">
        <w:t>do banco de dados</w:t>
      </w:r>
    </w:p>
    <w:p w:rsidR="00FB51C3" w:rsidRDefault="00FB51C3" w:rsidP="00DD12FB"/>
    <w:p w:rsidR="00B52D0A" w:rsidRDefault="00B52D0A" w:rsidP="007B5C6D">
      <w:pPr>
        <w:pStyle w:val="cabealho1"/>
      </w:pPr>
      <w:r>
        <w:t>Funcionalidades</w:t>
      </w:r>
    </w:p>
    <w:p w:rsidR="009A3F87" w:rsidRDefault="007E1681">
      <w:r>
        <w:t xml:space="preserve">Está API tem como funcionalidades básicas </w:t>
      </w:r>
      <w:r w:rsidR="00B51BBA">
        <w:t>atualizar, deletar, cadastrar</w:t>
      </w:r>
      <w:r w:rsidR="00B95B79">
        <w:t xml:space="preserve"> e ler informação que foram solicitadas </w:t>
      </w:r>
    </w:p>
    <w:p w:rsidR="006553A2" w:rsidRDefault="00E836C7">
      <w:r>
        <w:t>Ambas feitas através do CRUD(</w:t>
      </w:r>
      <w:proofErr w:type="spellStart"/>
      <w:r w:rsidR="001B0132">
        <w:t>Create</w:t>
      </w:r>
      <w:proofErr w:type="spellEnd"/>
      <w:r w:rsidR="001B0132">
        <w:t>,</w:t>
      </w:r>
      <w:r w:rsidR="00365FF9">
        <w:t xml:space="preserve"> </w:t>
      </w:r>
      <w:proofErr w:type="spellStart"/>
      <w:r w:rsidR="00365FF9">
        <w:t>Read</w:t>
      </w:r>
      <w:proofErr w:type="spellEnd"/>
      <w:r w:rsidR="00365FF9">
        <w:t>, Update, Delete</w:t>
      </w:r>
      <w:r w:rsidR="00E74020">
        <w:t>).</w:t>
      </w:r>
    </w:p>
    <w:p w:rsidR="00E74020" w:rsidRDefault="00271FD8">
      <w:r>
        <w:rPr>
          <w:noProof/>
        </w:rPr>
        <w:drawing>
          <wp:anchor distT="0" distB="0" distL="114300" distR="114300" simplePos="0" relativeHeight="251665408" behindDoc="0" locked="0" layoutInCell="1" allowOverlap="1" wp14:anchorId="6AB79B5F" wp14:editId="20D086D9">
            <wp:simplePos x="0" y="0"/>
            <wp:positionH relativeFrom="column">
              <wp:posOffset>3594100</wp:posOffset>
            </wp:positionH>
            <wp:positionV relativeFrom="paragraph">
              <wp:posOffset>399415</wp:posOffset>
            </wp:positionV>
            <wp:extent cx="1762125" cy="1714500"/>
            <wp:effectExtent l="0" t="0" r="9525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378B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386715</wp:posOffset>
            </wp:positionV>
            <wp:extent cx="1866900" cy="1733550"/>
            <wp:effectExtent l="0" t="0" r="0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3B38" w:rsidRDefault="00F03B38" w:rsidP="00F03B38">
      <w:pPr>
        <w:pStyle w:val="cabealho2"/>
      </w:pPr>
    </w:p>
    <w:p w:rsidR="00D6378B" w:rsidRDefault="00D6378B" w:rsidP="00D6378B"/>
    <w:p w:rsidR="00D6378B" w:rsidRDefault="00D6378B" w:rsidP="00D6378B"/>
    <w:p w:rsidR="00D6378B" w:rsidRDefault="00D6378B" w:rsidP="00D6378B"/>
    <w:p w:rsidR="00D6378B" w:rsidRDefault="003706B0" w:rsidP="00D6378B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0</wp:posOffset>
            </wp:positionV>
            <wp:extent cx="1828800" cy="1752600"/>
            <wp:effectExtent l="0" t="0" r="0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3514725</wp:posOffset>
            </wp:positionH>
            <wp:positionV relativeFrom="paragraph">
              <wp:posOffset>0</wp:posOffset>
            </wp:positionV>
            <wp:extent cx="1762125" cy="1638300"/>
            <wp:effectExtent l="0" t="0" r="9525" b="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378B" w:rsidRDefault="00D6378B" w:rsidP="00D6378B"/>
    <w:p w:rsidR="003A397E" w:rsidRDefault="000A51C1" w:rsidP="00D6378B">
      <w:r>
        <w:t>TODAS AS AC</w:t>
      </w:r>
      <w:r w:rsidR="003B68BA">
        <w:t>ÕE</w:t>
      </w:r>
      <w:r>
        <w:t>S REALIZADAS ATRAVES DA BIBLIOTECA DO POSTMAN</w:t>
      </w:r>
    </w:p>
    <w:p w:rsidR="00A63391" w:rsidRDefault="00A63391" w:rsidP="00D6378B"/>
    <w:p w:rsidR="00A63391" w:rsidRDefault="00A63391" w:rsidP="00D6378B"/>
    <w:p w:rsidR="00A63391" w:rsidRDefault="00A63391" w:rsidP="007129BF">
      <w:pPr>
        <w:pStyle w:val="cabealho1"/>
      </w:pPr>
      <w:r>
        <w:t>Banco de dados</w:t>
      </w:r>
    </w:p>
    <w:p w:rsidR="00A63391" w:rsidRDefault="00A63391" w:rsidP="007129BF">
      <w:r>
        <w:t xml:space="preserve">Este banco de dados </w:t>
      </w:r>
      <w:r>
        <w:t>foi feito</w:t>
      </w:r>
      <w:r>
        <w:t xml:space="preserve"> por S</w:t>
      </w:r>
      <w:bookmarkStart w:id="6" w:name="_GoBack"/>
      <w:bookmarkEnd w:id="6"/>
      <w:r>
        <w:t>QL</w:t>
      </w:r>
    </w:p>
    <w:p w:rsidR="00A63391" w:rsidRDefault="00A63391" w:rsidP="007129BF">
      <w:r>
        <w:t>-DDL</w:t>
      </w:r>
    </w:p>
    <w:p w:rsidR="00A63391" w:rsidRDefault="00A63391" w:rsidP="007129BF">
      <w:r>
        <w:t>-DML</w:t>
      </w:r>
    </w:p>
    <w:p w:rsidR="003A397E" w:rsidRDefault="00A63391" w:rsidP="00D6378B">
      <w:r>
        <w:t>-DQL</w:t>
      </w:r>
    </w:p>
    <w:p w:rsidR="003A397E" w:rsidRDefault="00B223B7" w:rsidP="00D6378B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1075690</wp:posOffset>
            </wp:positionV>
            <wp:extent cx="5732145" cy="4507230"/>
            <wp:effectExtent l="0" t="0" r="1905" b="762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33E5" w:rsidRDefault="005633E5" w:rsidP="00D6378B"/>
    <w:p w:rsidR="005633E5" w:rsidRDefault="005633E5" w:rsidP="00D6378B"/>
    <w:p w:rsidR="005633E5" w:rsidRPr="00D6378B" w:rsidRDefault="005633E5" w:rsidP="00D6378B"/>
    <w:sectPr w:rsidR="005633E5" w:rsidRPr="00D6378B" w:rsidSect="008A7F37">
      <w:footerReference w:type="default" r:id="rId15"/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B79DB" w:rsidRDefault="00DB79DB">
      <w:pPr>
        <w:spacing w:after="0" w:line="240" w:lineRule="auto"/>
      </w:pPr>
      <w:r>
        <w:separator/>
      </w:r>
    </w:p>
  </w:endnote>
  <w:endnote w:type="continuationSeparator" w:id="0">
    <w:p w:rsidR="00DB79DB" w:rsidRDefault="00DB7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altName w:val="Tahoma"/>
    <w:charset w:val="00"/>
    <w:family w:val="roman"/>
    <w:pitch w:val="variable"/>
    <w:sig w:usb0="00000001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97D7D" w:rsidRDefault="005C0367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9B5655">
      <w:rPr>
        <w:noProof/>
      </w:rPr>
      <w:t>11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B79DB" w:rsidRDefault="00DB79DB">
      <w:pPr>
        <w:spacing w:after="0" w:line="240" w:lineRule="auto"/>
      </w:pPr>
      <w:r>
        <w:separator/>
      </w:r>
    </w:p>
  </w:footnote>
  <w:footnote w:type="continuationSeparator" w:id="0">
    <w:p w:rsidR="00DB79DB" w:rsidRDefault="00DB79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attachedTemplate r:id="rId1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15693"/>
    <w:rsid w:val="000176BC"/>
    <w:rsid w:val="00033506"/>
    <w:rsid w:val="00046B04"/>
    <w:rsid w:val="00064DCB"/>
    <w:rsid w:val="000660CA"/>
    <w:rsid w:val="00086113"/>
    <w:rsid w:val="000A3B61"/>
    <w:rsid w:val="000A51C1"/>
    <w:rsid w:val="000C3257"/>
    <w:rsid w:val="000C4200"/>
    <w:rsid w:val="000E6B99"/>
    <w:rsid w:val="00122F57"/>
    <w:rsid w:val="00140AA0"/>
    <w:rsid w:val="00144AFC"/>
    <w:rsid w:val="001822A3"/>
    <w:rsid w:val="001B0132"/>
    <w:rsid w:val="001F6630"/>
    <w:rsid w:val="00271FD8"/>
    <w:rsid w:val="00295E15"/>
    <w:rsid w:val="002B3DD7"/>
    <w:rsid w:val="002C440D"/>
    <w:rsid w:val="002E0003"/>
    <w:rsid w:val="002F4418"/>
    <w:rsid w:val="003107D4"/>
    <w:rsid w:val="00315A9D"/>
    <w:rsid w:val="00354275"/>
    <w:rsid w:val="00362822"/>
    <w:rsid w:val="00365FF9"/>
    <w:rsid w:val="003706B0"/>
    <w:rsid w:val="00376460"/>
    <w:rsid w:val="003A1B68"/>
    <w:rsid w:val="003A397E"/>
    <w:rsid w:val="003B68BA"/>
    <w:rsid w:val="003C5F8B"/>
    <w:rsid w:val="003C79C2"/>
    <w:rsid w:val="003F2185"/>
    <w:rsid w:val="00456E37"/>
    <w:rsid w:val="0046629B"/>
    <w:rsid w:val="004A0592"/>
    <w:rsid w:val="005177BA"/>
    <w:rsid w:val="00524B9A"/>
    <w:rsid w:val="005633E5"/>
    <w:rsid w:val="00585F9D"/>
    <w:rsid w:val="005C0367"/>
    <w:rsid w:val="005C6C85"/>
    <w:rsid w:val="006553A2"/>
    <w:rsid w:val="00657A13"/>
    <w:rsid w:val="00660645"/>
    <w:rsid w:val="00665050"/>
    <w:rsid w:val="006707A0"/>
    <w:rsid w:val="006744BB"/>
    <w:rsid w:val="00674BE9"/>
    <w:rsid w:val="00683FF5"/>
    <w:rsid w:val="00695C1D"/>
    <w:rsid w:val="006E0CD1"/>
    <w:rsid w:val="006F3AFC"/>
    <w:rsid w:val="006F6FC5"/>
    <w:rsid w:val="00723849"/>
    <w:rsid w:val="00726397"/>
    <w:rsid w:val="00730217"/>
    <w:rsid w:val="00772113"/>
    <w:rsid w:val="007818B6"/>
    <w:rsid w:val="00792337"/>
    <w:rsid w:val="007C7D98"/>
    <w:rsid w:val="007E1681"/>
    <w:rsid w:val="007F3CBC"/>
    <w:rsid w:val="008724E3"/>
    <w:rsid w:val="00894B11"/>
    <w:rsid w:val="008A7F37"/>
    <w:rsid w:val="008B137F"/>
    <w:rsid w:val="008D4D82"/>
    <w:rsid w:val="008F798E"/>
    <w:rsid w:val="00945854"/>
    <w:rsid w:val="00952E23"/>
    <w:rsid w:val="009938A9"/>
    <w:rsid w:val="00997D7D"/>
    <w:rsid w:val="009A3F87"/>
    <w:rsid w:val="009B5655"/>
    <w:rsid w:val="009E2D84"/>
    <w:rsid w:val="009E2F3B"/>
    <w:rsid w:val="00A24547"/>
    <w:rsid w:val="00A25BD2"/>
    <w:rsid w:val="00A406A1"/>
    <w:rsid w:val="00A5367C"/>
    <w:rsid w:val="00A63391"/>
    <w:rsid w:val="00A967A8"/>
    <w:rsid w:val="00AA3552"/>
    <w:rsid w:val="00AA41B2"/>
    <w:rsid w:val="00AF1BF9"/>
    <w:rsid w:val="00B223B7"/>
    <w:rsid w:val="00B352FB"/>
    <w:rsid w:val="00B36547"/>
    <w:rsid w:val="00B51BBA"/>
    <w:rsid w:val="00B52D0A"/>
    <w:rsid w:val="00B91D94"/>
    <w:rsid w:val="00B95B79"/>
    <w:rsid w:val="00BB04C6"/>
    <w:rsid w:val="00BB5B9E"/>
    <w:rsid w:val="00BD3832"/>
    <w:rsid w:val="00BE6308"/>
    <w:rsid w:val="00BF7DCB"/>
    <w:rsid w:val="00C26497"/>
    <w:rsid w:val="00C67D73"/>
    <w:rsid w:val="00C86073"/>
    <w:rsid w:val="00C92BD1"/>
    <w:rsid w:val="00CC01E8"/>
    <w:rsid w:val="00D0024A"/>
    <w:rsid w:val="00D043C5"/>
    <w:rsid w:val="00D068ED"/>
    <w:rsid w:val="00D46D6A"/>
    <w:rsid w:val="00D6378B"/>
    <w:rsid w:val="00DA19B6"/>
    <w:rsid w:val="00DB563A"/>
    <w:rsid w:val="00DB79DB"/>
    <w:rsid w:val="00DD12FB"/>
    <w:rsid w:val="00DE3EA9"/>
    <w:rsid w:val="00E43E78"/>
    <w:rsid w:val="00E47596"/>
    <w:rsid w:val="00E6531E"/>
    <w:rsid w:val="00E74020"/>
    <w:rsid w:val="00E836C7"/>
    <w:rsid w:val="00E95AA4"/>
    <w:rsid w:val="00EB1D89"/>
    <w:rsid w:val="00EB66D8"/>
    <w:rsid w:val="00EC2BD9"/>
    <w:rsid w:val="00F03B38"/>
    <w:rsid w:val="00F301BE"/>
    <w:rsid w:val="00F30F2F"/>
    <w:rsid w:val="00F3796F"/>
    <w:rsid w:val="00F400AB"/>
    <w:rsid w:val="00F5559D"/>
    <w:rsid w:val="00F82965"/>
    <w:rsid w:val="00F927FD"/>
    <w:rsid w:val="00FB51C3"/>
    <w:rsid w:val="00FF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720CEDAC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spacing w:after="0"/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0"/>
      <w:ind w:left="400"/>
    </w:pPr>
    <w:rPr>
      <w:i/>
      <w:iCs/>
    </w:r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Sumrio4">
    <w:name w:val="toc 4"/>
    <w:basedOn w:val="Normal"/>
    <w:next w:val="Normal"/>
    <w:autoRedefine/>
    <w:uiPriority w:val="39"/>
    <w:unhideWhenUsed/>
    <w:rsid w:val="009B5655"/>
    <w:pPr>
      <w:spacing w:after="0"/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B5655"/>
    <w:pPr>
      <w:spacing w:after="0"/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B5655"/>
    <w:pPr>
      <w:spacing w:after="0"/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B5655"/>
    <w:pPr>
      <w:spacing w:after="0"/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B5655"/>
    <w:pPr>
      <w:spacing w:after="0"/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B5655"/>
    <w:pPr>
      <w:spacing w:after="0"/>
      <w:ind w:left="160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13" Type="http://schemas.openxmlformats.org/officeDocument/2006/relationships/image" Target="media/image4.jpeg" /><Relationship Id="rId18" Type="http://schemas.openxmlformats.org/officeDocument/2006/relationships/theme" Target="theme/theme1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image" Target="media/image3.jpeg" /><Relationship Id="rId17" Type="http://schemas.openxmlformats.org/officeDocument/2006/relationships/glossaryDocument" Target="glossary/document.xml" /><Relationship Id="rId2" Type="http://schemas.openxmlformats.org/officeDocument/2006/relationships/customXml" Target="../customXml/item2.xml" /><Relationship Id="rId16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image" Target="media/image2.jpeg" /><Relationship Id="rId5" Type="http://schemas.openxmlformats.org/officeDocument/2006/relationships/styles" Target="styles.xml" /><Relationship Id="rId15" Type="http://schemas.openxmlformats.org/officeDocument/2006/relationships/footer" Target="footer1.xml" /><Relationship Id="rId10" Type="http://schemas.openxmlformats.org/officeDocument/2006/relationships/image" Target="media/image1.jpeg" /><Relationship Id="rId4" Type="http://schemas.openxmlformats.org/officeDocument/2006/relationships/numbering" Target="numbering.xml" /><Relationship Id="rId9" Type="http://schemas.openxmlformats.org/officeDocument/2006/relationships/endnotes" Target="endnotes.xml" /><Relationship Id="rId14" Type="http://schemas.openxmlformats.org/officeDocument/2006/relationships/image" Target="media/image5.jpeg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.henrique\AppData\Roaming\Microsoft\Modelos\Plano%20de%20neg&#243;cios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altName w:val="Tahoma"/>
    <w:charset w:val="00"/>
    <w:family w:val="roman"/>
    <w:pitch w:val="variable"/>
    <w:sig w:usb0="00000001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530D4"/>
    <w:rsid w:val="00067475"/>
    <w:rsid w:val="00406E44"/>
    <w:rsid w:val="004265B1"/>
    <w:rsid w:val="00571EE0"/>
    <w:rsid w:val="00815D88"/>
    <w:rsid w:val="00973EE1"/>
    <w:rsid w:val="00BE6D49"/>
    <w:rsid w:val="00D0103E"/>
    <w:rsid w:val="00DD4DAA"/>
    <w:rsid w:val="00DF21A6"/>
    <w:rsid w:val="00E4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BEE5D3-DFAA-3E41-95EF-0259F55A1ED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Plano%20de%20negócios.dotx</Template>
  <TotalTime>0</TotalTime>
  <Pages>5</Pages>
  <Words>189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WsTower</dc:subject>
  <dc:creator>Helena Strada</dc:creator>
  <cp:keywords/>
  <dc:description/>
  <cp:lastModifiedBy>lucasbr.santoscosta@gmail.com</cp:lastModifiedBy>
  <cp:revision>2</cp:revision>
  <dcterms:created xsi:type="dcterms:W3CDTF">2020-06-26T21:34:00Z</dcterms:created>
  <dcterms:modified xsi:type="dcterms:W3CDTF">2020-06-26T21:34:00Z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